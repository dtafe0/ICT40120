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519606992"/>
    <w:p w14:paraId="4CBA5596" w14:textId="18D7FEE9" w:rsidR="00033909" w:rsidRPr="00033909" w:rsidRDefault="0026089B" w:rsidP="00033909">
      <w:pPr>
        <w:pStyle w:val="Heading1"/>
      </w:pPr>
      <w:sdt>
        <w:sdtPr>
          <w:alias w:val="Title"/>
          <w:id w:val="73767725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33909" w:rsidRPr="00033909">
            <w:t>Hardware</w:t>
          </w:r>
          <w:r w:rsidR="00033909">
            <w:t xml:space="preserve"> and </w:t>
          </w:r>
          <w:r w:rsidR="00033909" w:rsidRPr="00033909">
            <w:t>Software Upgrade Request</w:t>
          </w:r>
        </w:sdtContent>
      </w:sdt>
      <w:bookmarkEnd w:id="0"/>
    </w:p>
    <w:p w14:paraId="01DB17B6" w14:textId="4BC41598" w:rsidR="00EF2DC8" w:rsidRPr="00EF2DC8" w:rsidRDefault="00EF2DC8" w:rsidP="00EF2DC8">
      <w:pPr>
        <w:rPr>
          <w:noProof/>
        </w:rPr>
      </w:pPr>
      <w:r w:rsidRPr="00EF2DC8">
        <w:rPr>
          <w:noProof/>
        </w:rPr>
        <w:t xml:space="preserve">Indicate </w:t>
      </w:r>
      <w:r w:rsidR="00033909">
        <w:rPr>
          <w:noProof/>
        </w:rPr>
        <w:t>N/A</w:t>
      </w:r>
      <w:r w:rsidRPr="00EF2DC8">
        <w:rPr>
          <w:noProof/>
        </w:rPr>
        <w:t xml:space="preserve"> where not applicable</w:t>
      </w:r>
      <w:r w:rsidR="00033909">
        <w:rPr>
          <w:noProof/>
        </w:rPr>
        <w:t>.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268"/>
        <w:gridCol w:w="6802"/>
      </w:tblGrid>
      <w:tr w:rsidR="00EF2DC8" w14:paraId="3CFFB492" w14:textId="77777777" w:rsidTr="00EF2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vAlign w:val="center"/>
          </w:tcPr>
          <w:p w14:paraId="4D295EA2" w14:textId="77777777" w:rsidR="00EF2DC8" w:rsidRPr="00EF2DC8" w:rsidRDefault="00EF2DC8" w:rsidP="00033909">
            <w:pPr>
              <w:pStyle w:val="TableHeaderRow"/>
            </w:pPr>
            <w:r w:rsidRPr="00EF2DC8">
              <w:t>Item</w:t>
            </w:r>
          </w:p>
        </w:tc>
        <w:tc>
          <w:tcPr>
            <w:tcW w:w="6802" w:type="dxa"/>
            <w:vAlign w:val="center"/>
          </w:tcPr>
          <w:p w14:paraId="47204B90" w14:textId="77777777" w:rsidR="00EF2DC8" w:rsidRPr="00EF2DC8" w:rsidRDefault="00EF2DC8" w:rsidP="00033909">
            <w:pPr>
              <w:pStyle w:val="TableHeaderRow"/>
            </w:pPr>
            <w:r w:rsidRPr="00EF2DC8">
              <w:t>Details</w:t>
            </w:r>
          </w:p>
        </w:tc>
      </w:tr>
      <w:tr w:rsidR="00EF2DC8" w14:paraId="181A1970" w14:textId="77777777" w:rsidTr="00EF2DC8">
        <w:tc>
          <w:tcPr>
            <w:tcW w:w="2268" w:type="dxa"/>
          </w:tcPr>
          <w:p w14:paraId="38BF160A" w14:textId="77777777" w:rsidR="00EF2DC8" w:rsidRPr="00033909" w:rsidRDefault="00EF2DC8" w:rsidP="00033909">
            <w:pPr>
              <w:pStyle w:val="TableText"/>
              <w:rPr>
                <w:rStyle w:val="Strong"/>
              </w:rPr>
            </w:pPr>
            <w:r w:rsidRPr="00033909">
              <w:rPr>
                <w:rStyle w:val="Strong"/>
              </w:rPr>
              <w:t>Upgrade title</w:t>
            </w:r>
          </w:p>
        </w:tc>
        <w:tc>
          <w:tcPr>
            <w:tcW w:w="6802" w:type="dxa"/>
          </w:tcPr>
          <w:p w14:paraId="15BD3EAC" w14:textId="77777777" w:rsidR="00EF2DC8" w:rsidRDefault="00EF2DC8" w:rsidP="00033909">
            <w:pPr>
              <w:pStyle w:val="TableText"/>
            </w:pPr>
            <w:r w:rsidRPr="00DF4E5C">
              <w:t>[Provide a descriptive title for the upgrade]</w:t>
            </w:r>
          </w:p>
        </w:tc>
      </w:tr>
      <w:tr w:rsidR="00EF2DC8" w14:paraId="7FC3F058" w14:textId="77777777" w:rsidTr="00EF2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14:paraId="3C4EA612" w14:textId="77777777" w:rsidR="00EF2DC8" w:rsidRPr="00033909" w:rsidRDefault="00EF2DC8" w:rsidP="00033909">
            <w:pPr>
              <w:pStyle w:val="TableText"/>
              <w:rPr>
                <w:rStyle w:val="Strong"/>
              </w:rPr>
            </w:pPr>
            <w:r w:rsidRPr="00033909">
              <w:rPr>
                <w:rStyle w:val="Strong"/>
              </w:rPr>
              <w:t>Date upgrade was initiated</w:t>
            </w:r>
          </w:p>
        </w:tc>
        <w:tc>
          <w:tcPr>
            <w:tcW w:w="6802" w:type="dxa"/>
          </w:tcPr>
          <w:p w14:paraId="3045C5D9" w14:textId="77777777" w:rsidR="00EF2DC8" w:rsidRDefault="00EF2DC8" w:rsidP="00033909">
            <w:pPr>
              <w:pStyle w:val="TableText"/>
            </w:pPr>
          </w:p>
        </w:tc>
      </w:tr>
      <w:tr w:rsidR="00EF2DC8" w14:paraId="20B4FBA8" w14:textId="77777777" w:rsidTr="00EF2DC8">
        <w:tc>
          <w:tcPr>
            <w:tcW w:w="2268" w:type="dxa"/>
          </w:tcPr>
          <w:p w14:paraId="1AE849FF" w14:textId="77777777" w:rsidR="00EF2DC8" w:rsidRPr="00033909" w:rsidRDefault="00EF2DC8" w:rsidP="00033909">
            <w:pPr>
              <w:pStyle w:val="TableText"/>
              <w:rPr>
                <w:rStyle w:val="Strong"/>
              </w:rPr>
            </w:pPr>
            <w:r w:rsidRPr="00033909">
              <w:rPr>
                <w:rStyle w:val="Strong"/>
              </w:rPr>
              <w:t>Requester name</w:t>
            </w:r>
          </w:p>
        </w:tc>
        <w:tc>
          <w:tcPr>
            <w:tcW w:w="6802" w:type="dxa"/>
          </w:tcPr>
          <w:p w14:paraId="5C6B7003" w14:textId="77777777" w:rsidR="00EF2DC8" w:rsidRDefault="00EF2DC8" w:rsidP="00033909">
            <w:pPr>
              <w:pStyle w:val="TableText"/>
            </w:pPr>
          </w:p>
        </w:tc>
      </w:tr>
      <w:tr w:rsidR="00EF2DC8" w14:paraId="4768C8CD" w14:textId="77777777" w:rsidTr="00EF2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14:paraId="5A272A54" w14:textId="77777777" w:rsidR="00EF2DC8" w:rsidRPr="00033909" w:rsidRDefault="00EF2DC8" w:rsidP="00033909">
            <w:pPr>
              <w:pStyle w:val="TableText"/>
              <w:rPr>
                <w:rStyle w:val="Strong"/>
              </w:rPr>
            </w:pPr>
            <w:r w:rsidRPr="00033909">
              <w:rPr>
                <w:rStyle w:val="Strong"/>
              </w:rPr>
              <w:t>Department</w:t>
            </w:r>
          </w:p>
        </w:tc>
        <w:tc>
          <w:tcPr>
            <w:tcW w:w="6802" w:type="dxa"/>
          </w:tcPr>
          <w:p w14:paraId="2B8FD19A" w14:textId="77777777" w:rsidR="00EF2DC8" w:rsidRDefault="00EF2DC8" w:rsidP="00033909">
            <w:pPr>
              <w:pStyle w:val="TableText"/>
            </w:pPr>
          </w:p>
        </w:tc>
      </w:tr>
      <w:tr w:rsidR="00EF2DC8" w14:paraId="4E4658DD" w14:textId="77777777" w:rsidTr="00EF2DC8">
        <w:tc>
          <w:tcPr>
            <w:tcW w:w="2268" w:type="dxa"/>
          </w:tcPr>
          <w:p w14:paraId="19EC41BB" w14:textId="77777777" w:rsidR="00EF2DC8" w:rsidRPr="00033909" w:rsidRDefault="00EF2DC8" w:rsidP="00033909">
            <w:pPr>
              <w:pStyle w:val="TableText"/>
              <w:rPr>
                <w:rStyle w:val="Strong"/>
              </w:rPr>
            </w:pPr>
            <w:r w:rsidRPr="00033909">
              <w:rPr>
                <w:rStyle w:val="Strong"/>
              </w:rPr>
              <w:t>Contact number</w:t>
            </w:r>
          </w:p>
        </w:tc>
        <w:tc>
          <w:tcPr>
            <w:tcW w:w="6802" w:type="dxa"/>
          </w:tcPr>
          <w:p w14:paraId="17A273EF" w14:textId="77777777" w:rsidR="00EF2DC8" w:rsidRDefault="00EF2DC8" w:rsidP="00033909">
            <w:pPr>
              <w:pStyle w:val="TableText"/>
            </w:pPr>
          </w:p>
        </w:tc>
      </w:tr>
      <w:tr w:rsidR="00EF2DC8" w14:paraId="49CC90F4" w14:textId="77777777" w:rsidTr="00EF2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14:paraId="7BCBE33C" w14:textId="77777777" w:rsidR="00EF2DC8" w:rsidRPr="00033909" w:rsidRDefault="00EF2DC8" w:rsidP="00033909">
            <w:pPr>
              <w:pStyle w:val="TableText"/>
              <w:rPr>
                <w:rStyle w:val="Strong"/>
              </w:rPr>
            </w:pPr>
            <w:r w:rsidRPr="00033909">
              <w:rPr>
                <w:rStyle w:val="Strong"/>
              </w:rPr>
              <w:t>Technician in charge</w:t>
            </w:r>
          </w:p>
        </w:tc>
        <w:tc>
          <w:tcPr>
            <w:tcW w:w="6802" w:type="dxa"/>
          </w:tcPr>
          <w:p w14:paraId="57D9638A" w14:textId="77777777" w:rsidR="00EF2DC8" w:rsidRDefault="00EF2DC8" w:rsidP="00033909">
            <w:pPr>
              <w:pStyle w:val="TableText"/>
            </w:pPr>
          </w:p>
        </w:tc>
      </w:tr>
      <w:tr w:rsidR="00EF2DC8" w14:paraId="75246F20" w14:textId="77777777" w:rsidTr="00EF2DC8">
        <w:tc>
          <w:tcPr>
            <w:tcW w:w="2268" w:type="dxa"/>
          </w:tcPr>
          <w:p w14:paraId="47E1C917" w14:textId="77777777" w:rsidR="00EF2DC8" w:rsidRPr="00033909" w:rsidRDefault="00EF2DC8" w:rsidP="00033909">
            <w:pPr>
              <w:pStyle w:val="TableText"/>
              <w:rPr>
                <w:rStyle w:val="Strong"/>
              </w:rPr>
            </w:pPr>
            <w:r w:rsidRPr="00033909">
              <w:rPr>
                <w:rStyle w:val="Strong"/>
              </w:rPr>
              <w:t>Computer name</w:t>
            </w:r>
          </w:p>
        </w:tc>
        <w:tc>
          <w:tcPr>
            <w:tcW w:w="6802" w:type="dxa"/>
          </w:tcPr>
          <w:p w14:paraId="3BEC5923" w14:textId="77777777" w:rsidR="00EF2DC8" w:rsidRDefault="00EF2DC8" w:rsidP="00033909">
            <w:pPr>
              <w:pStyle w:val="TableText"/>
            </w:pPr>
          </w:p>
        </w:tc>
      </w:tr>
      <w:tr w:rsidR="00EF2DC8" w14:paraId="4EC9C380" w14:textId="77777777" w:rsidTr="00EF2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14:paraId="11C80F8C" w14:textId="77777777" w:rsidR="00EF2DC8" w:rsidRPr="00033909" w:rsidRDefault="00EF2DC8" w:rsidP="00033909">
            <w:pPr>
              <w:pStyle w:val="TableText"/>
              <w:rPr>
                <w:rStyle w:val="Strong"/>
              </w:rPr>
            </w:pPr>
            <w:r w:rsidRPr="00033909">
              <w:rPr>
                <w:rStyle w:val="Strong"/>
              </w:rPr>
              <w:t>Computer location</w:t>
            </w:r>
          </w:p>
        </w:tc>
        <w:tc>
          <w:tcPr>
            <w:tcW w:w="6802" w:type="dxa"/>
          </w:tcPr>
          <w:p w14:paraId="43091725" w14:textId="77777777" w:rsidR="00EF2DC8" w:rsidRDefault="00EF2DC8" w:rsidP="00033909">
            <w:pPr>
              <w:pStyle w:val="TableText"/>
            </w:pPr>
          </w:p>
        </w:tc>
      </w:tr>
    </w:tbl>
    <w:p w14:paraId="4281B03D" w14:textId="5DF43347" w:rsidR="001A5656" w:rsidRPr="001A5656" w:rsidRDefault="001A5656" w:rsidP="001A5656">
      <w:pPr>
        <w:pStyle w:val="Form4BoxFrameIntro"/>
      </w:pPr>
      <w:bookmarkStart w:id="1" w:name="_Hlk22644238"/>
      <w:r w:rsidRPr="001A5656">
        <w:t>Requested upgrade</w:t>
      </w:r>
    </w:p>
    <w:sdt>
      <w:sdtPr>
        <w:rPr>
          <w:rFonts w:ascii="Arial" w:eastAsia="Times New Roman" w:hAnsi="Arial" w:cs="Arial"/>
          <w:sz w:val="22"/>
          <w:szCs w:val="24"/>
          <w:lang w:eastAsia="en-AU"/>
        </w:rPr>
        <w:alias w:val="Details of user upgrades"/>
        <w:tag w:val="Details of user upgrades"/>
        <w:id w:val="91758887"/>
        <w:temporary/>
        <w:showingPlcHdr/>
        <w15:color w:val="000000"/>
        <w:text w:multiLine="1"/>
      </w:sdtPr>
      <w:sdtEndPr/>
      <w:sdtContent>
        <w:p w14:paraId="19690E33" w14:textId="77777777" w:rsidR="001A5656" w:rsidRDefault="001A5656" w:rsidP="001A5656">
          <w:pPr>
            <w:pStyle w:val="Form4BoxFrame"/>
            <w:framePr w:wrap="around"/>
            <w:rPr>
              <w:rFonts w:ascii="Arial" w:eastAsia="Times New Roman" w:hAnsi="Arial" w:cs="Arial"/>
              <w:sz w:val="22"/>
              <w:szCs w:val="24"/>
              <w:lang w:eastAsia="en-AU"/>
            </w:rPr>
          </w:pPr>
          <w:r w:rsidRPr="00D37EFC">
            <w:rPr>
              <w:rStyle w:val="PlaceholderText"/>
              <w:color w:val="424754" w:themeColor="text2"/>
            </w:rPr>
            <w:t>Confirm with the user what upgrades are needed. Detail their response here.</w:t>
          </w:r>
        </w:p>
      </w:sdtContent>
    </w:sdt>
    <w:p w14:paraId="2BDDA4DB" w14:textId="77777777" w:rsidR="002A294A" w:rsidRPr="004C7F37" w:rsidRDefault="002A294A" w:rsidP="002A294A">
      <w:pPr>
        <w:pStyle w:val="Form4BoxFrame"/>
        <w:framePr w:wrap="around"/>
      </w:pPr>
    </w:p>
    <w:bookmarkEnd w:id="1"/>
    <w:p w14:paraId="4EE261E7" w14:textId="77777777" w:rsidR="001A5656" w:rsidRDefault="00EF2DC8" w:rsidP="001A5656">
      <w:pPr>
        <w:pStyle w:val="Form4BoxFrameIntro"/>
      </w:pPr>
      <w:r w:rsidRPr="00DF4E5C">
        <w:t>Re</w:t>
      </w:r>
      <w:r>
        <w:t>ason for</w:t>
      </w:r>
      <w:r w:rsidRPr="00DF4E5C">
        <w:t xml:space="preserve"> upgrade</w:t>
      </w:r>
      <w:r>
        <w:t>s</w:t>
      </w:r>
    </w:p>
    <w:sdt>
      <w:sdtPr>
        <w:rPr>
          <w:rFonts w:ascii="Arial" w:eastAsia="Times New Roman" w:hAnsi="Arial" w:cs="Arial"/>
          <w:sz w:val="22"/>
          <w:szCs w:val="24"/>
          <w:lang w:eastAsia="en-AU"/>
        </w:rPr>
        <w:alias w:val="Reason for user upgrades"/>
        <w:tag w:val="Reason for user upgrades"/>
        <w:id w:val="2062437325"/>
        <w:temporary/>
        <w:showingPlcHdr/>
        <w15:color w:val="000000"/>
        <w:text w:multiLine="1"/>
      </w:sdtPr>
      <w:sdtEndPr/>
      <w:sdtContent>
        <w:p w14:paraId="598E0195" w14:textId="77777777" w:rsidR="001A5656" w:rsidRDefault="001A5656" w:rsidP="001A5656">
          <w:pPr>
            <w:pStyle w:val="Form4BoxFrame"/>
            <w:framePr w:wrap="around"/>
            <w:rPr>
              <w:rFonts w:ascii="Arial" w:eastAsia="Times New Roman" w:hAnsi="Arial" w:cs="Arial"/>
              <w:noProof w:val="0"/>
              <w:sz w:val="22"/>
              <w:szCs w:val="24"/>
              <w:lang w:eastAsia="en-AU"/>
            </w:rPr>
          </w:pPr>
          <w:r w:rsidRPr="00D37EFC">
            <w:rPr>
              <w:rStyle w:val="PlaceholderText"/>
              <w:color w:val="424754" w:themeColor="text2"/>
            </w:rPr>
            <w:t>Detail the reason why the user requested the upgrade.</w:t>
          </w:r>
        </w:p>
      </w:sdtContent>
    </w:sdt>
    <w:p w14:paraId="78B21988" w14:textId="77777777" w:rsidR="001A5656" w:rsidRDefault="001A5656" w:rsidP="001A5656">
      <w:pPr>
        <w:pStyle w:val="Form4BoxFrame"/>
        <w:framePr w:wrap="around"/>
      </w:pPr>
    </w:p>
    <w:p w14:paraId="677FB5B9" w14:textId="72B05061" w:rsidR="00EF2DC8" w:rsidRPr="00754632" w:rsidRDefault="00754632" w:rsidP="00754632">
      <w:pPr>
        <w:pStyle w:val="Heading2"/>
      </w:pPr>
      <w:r w:rsidRPr="00754632">
        <w:lastRenderedPageBreak/>
        <w:t>Approval of hardware and software upgrade r</w:t>
      </w:r>
      <w:r w:rsidR="00EF2DC8" w:rsidRPr="00754632">
        <w:t>equest</w:t>
      </w:r>
    </w:p>
    <w:p w14:paraId="296B6E59" w14:textId="528397DB" w:rsidR="00EF2DC8" w:rsidRDefault="00EF2DC8" w:rsidP="006B2C5B">
      <w:pPr>
        <w:pStyle w:val="Heading3"/>
        <w:rPr>
          <w:rFonts w:eastAsia="Calibri"/>
        </w:rPr>
      </w:pPr>
      <w:r w:rsidRPr="00DF4E5C">
        <w:rPr>
          <w:rFonts w:eastAsia="Calibri"/>
        </w:rPr>
        <w:t>Hardware</w:t>
      </w:r>
      <w:r w:rsidR="00754632">
        <w:rPr>
          <w:rFonts w:eastAsia="Calibri"/>
        </w:rPr>
        <w:t xml:space="preserve"> and s</w:t>
      </w:r>
      <w:r w:rsidRPr="00DF4E5C">
        <w:rPr>
          <w:rFonts w:eastAsia="Calibri"/>
        </w:rPr>
        <w:t>oftware upgrade request approved by</w:t>
      </w:r>
      <w:r>
        <w:rPr>
          <w:rFonts w:eastAsia="Calibri"/>
        </w:rPr>
        <w:t>:</w:t>
      </w:r>
    </w:p>
    <w:p w14:paraId="59B864A3" w14:textId="77777777" w:rsidR="005C484F" w:rsidRDefault="00EF2DC8" w:rsidP="0025513B">
      <w:pPr>
        <w:pStyle w:val="Form2FieldTitle"/>
        <w:tabs>
          <w:tab w:val="clear" w:pos="4536"/>
        </w:tabs>
      </w:pPr>
      <w:r w:rsidRPr="001F50C1">
        <w:t xml:space="preserve">Name: </w:t>
      </w:r>
    </w:p>
    <w:p w14:paraId="197514A4" w14:textId="2C97E1A6" w:rsidR="00EF2DC8" w:rsidRPr="0025513B" w:rsidRDefault="0026089B" w:rsidP="0025513B">
      <w:pPr>
        <w:pStyle w:val="Form3Field"/>
        <w:tabs>
          <w:tab w:val="clear" w:pos="4536"/>
        </w:tabs>
        <w:rPr>
          <w:szCs w:val="24"/>
        </w:rPr>
      </w:pPr>
      <w:sdt>
        <w:sdtPr>
          <w:rPr>
            <w:szCs w:val="24"/>
          </w:rPr>
          <w:alias w:val="Name"/>
          <w:tag w:val="[Name of the appropriate person approving the installation plan]"/>
          <w:id w:val="-1424337305"/>
          <w:placeholder>
            <w:docPart w:val="72EF42E4F06E485CB7EBD7BBA2A2069F"/>
          </w:placeholder>
          <w:showingPlcHdr/>
          <w15:color w:val="000000"/>
          <w:text/>
        </w:sdtPr>
        <w:sdtEndPr/>
        <w:sdtContent>
          <w:r w:rsidR="00EF2DC8" w:rsidRPr="0025513B">
            <w:rPr>
              <w:szCs w:val="24"/>
            </w:rPr>
            <w:t>[Name of the appropriate person approving the Hardware/software upgrade request]</w:t>
          </w:r>
        </w:sdtContent>
      </w:sdt>
    </w:p>
    <w:p w14:paraId="2F4B3EEF" w14:textId="77777777" w:rsidR="005C484F" w:rsidRDefault="00EF2DC8" w:rsidP="0025513B">
      <w:pPr>
        <w:pStyle w:val="Form2FieldTitle"/>
        <w:tabs>
          <w:tab w:val="clear" w:pos="4536"/>
        </w:tabs>
      </w:pPr>
      <w:r w:rsidRPr="001F50C1">
        <w:t xml:space="preserve">Role: </w:t>
      </w:r>
    </w:p>
    <w:p w14:paraId="3BA595EB" w14:textId="11F9980F" w:rsidR="00EF2DC8" w:rsidRPr="001F50C1" w:rsidRDefault="0026089B" w:rsidP="0025513B">
      <w:pPr>
        <w:pStyle w:val="Form3Field"/>
        <w:tabs>
          <w:tab w:val="clear" w:pos="4536"/>
        </w:tabs>
      </w:pPr>
      <w:sdt>
        <w:sdtPr>
          <w:alias w:val="Position"/>
          <w:tag w:val="Position"/>
          <w:id w:val="45423864"/>
          <w:placeholder>
            <w:docPart w:val="191F33B24D264C21BEC68A51D3E3ECD3"/>
          </w:placeholder>
          <w:showingPlcHdr/>
          <w15:color w:val="000000"/>
          <w:text w:multiLine="1"/>
        </w:sdtPr>
        <w:sdtEndPr>
          <w:rPr>
            <w:b/>
          </w:rPr>
        </w:sdtEndPr>
        <w:sdtContent>
          <w:r w:rsidR="00EF2DC8" w:rsidRPr="006B2C5B">
            <w:t>[Their role e.g. ICT Support Senior Manager, End user]</w:t>
          </w:r>
        </w:sdtContent>
      </w:sdt>
    </w:p>
    <w:p w14:paraId="5A753701" w14:textId="1BED5963" w:rsidR="00EF2DC8" w:rsidRPr="001F50C1" w:rsidRDefault="00EF2DC8" w:rsidP="00CF102A">
      <w:pPr>
        <w:pStyle w:val="Form2FieldTitle"/>
      </w:pPr>
      <w:r w:rsidRPr="001F50C1">
        <w:t>Signature:</w:t>
      </w:r>
      <w:r w:rsidR="0025513B">
        <w:tab/>
        <w:t>Date:</w:t>
      </w:r>
    </w:p>
    <w:p w14:paraId="5DCC0B03" w14:textId="6BEF8210" w:rsidR="00EF2DC8" w:rsidRPr="001F50C1" w:rsidRDefault="0025513B" w:rsidP="0025513B">
      <w:pPr>
        <w:pStyle w:val="Form3Field"/>
      </w:pPr>
      <w:r>
        <w:tab/>
      </w:r>
      <w:sdt>
        <w:sdtPr>
          <w:id w:val="1787386226"/>
          <w:placeholder>
            <w:docPart w:val="6CC2BAC5F73740FC9A2EA4CE90A8F176"/>
          </w:placeholder>
          <w:showingPlcHdr/>
          <w15:color w:val="000000"/>
          <w:date>
            <w:dateFormat w:val="d/MM/yyyy"/>
            <w:lid w:val="en-AU"/>
            <w:storeMappedDataAs w:val="dateTime"/>
            <w:calendar w:val="gregorian"/>
          </w:date>
        </w:sdtPr>
        <w:sdtEndPr/>
        <w:sdtContent>
          <w:r w:rsidR="00EF2DC8" w:rsidRPr="001F50C1">
            <w:t>[Date]</w:t>
          </w:r>
        </w:sdtContent>
      </w:sdt>
    </w:p>
    <w:p w14:paraId="77CF5046" w14:textId="78FABD75" w:rsidR="00EF2DC8" w:rsidRPr="002A6833" w:rsidRDefault="00754632" w:rsidP="006B2C5B">
      <w:pPr>
        <w:pStyle w:val="Heading3"/>
        <w:rPr>
          <w:rFonts w:eastAsia="Calibri"/>
        </w:rPr>
      </w:pPr>
      <w:r w:rsidRPr="00DF4E5C">
        <w:rPr>
          <w:rFonts w:eastAsia="Calibri"/>
        </w:rPr>
        <w:t>Hardware</w:t>
      </w:r>
      <w:r>
        <w:rPr>
          <w:rFonts w:eastAsia="Calibri"/>
        </w:rPr>
        <w:t xml:space="preserve"> and s</w:t>
      </w:r>
      <w:r w:rsidRPr="00DF4E5C">
        <w:rPr>
          <w:rFonts w:eastAsia="Calibri"/>
        </w:rPr>
        <w:t>oftware</w:t>
      </w:r>
      <w:r w:rsidR="00EF2DC8" w:rsidRPr="00DF4E5C">
        <w:rPr>
          <w:rFonts w:eastAsia="Calibri"/>
        </w:rPr>
        <w:t xml:space="preserve"> upgrade request approved by </w:t>
      </w:r>
      <w:r w:rsidR="00EF2DC8">
        <w:rPr>
          <w:rFonts w:eastAsia="Calibri"/>
        </w:rPr>
        <w:t>(if applicable)</w:t>
      </w:r>
      <w:r>
        <w:rPr>
          <w:rFonts w:eastAsia="Calibri"/>
        </w:rPr>
        <w:t>:</w:t>
      </w:r>
    </w:p>
    <w:p w14:paraId="38BC1DC2" w14:textId="77777777" w:rsidR="00607B16" w:rsidRDefault="00EF2DC8" w:rsidP="00607B16">
      <w:pPr>
        <w:pStyle w:val="Form2FieldTitle"/>
      </w:pPr>
      <w:r w:rsidRPr="001F50C1">
        <w:t xml:space="preserve">Name: </w:t>
      </w:r>
    </w:p>
    <w:p w14:paraId="674773A1" w14:textId="26BCEC25" w:rsidR="00EF2DC8" w:rsidRPr="001F50C1" w:rsidRDefault="0026089B" w:rsidP="00607B16">
      <w:pPr>
        <w:pStyle w:val="Form3Field"/>
      </w:pPr>
      <w:sdt>
        <w:sdtPr>
          <w:alias w:val="Name"/>
          <w:tag w:val="[Name of the appropriate person approving the installation plan]"/>
          <w:id w:val="-1756509237"/>
          <w:placeholder>
            <w:docPart w:val="AAAC1DC5033C41178A34AA1F10D516A0"/>
          </w:placeholder>
          <w:showingPlcHdr/>
          <w15:color w:val="000000"/>
          <w:text w:multiLine="1"/>
        </w:sdtPr>
        <w:sdtEndPr/>
        <w:sdtContent>
          <w:r w:rsidR="00EF2DC8" w:rsidRPr="006B2C5B">
            <w:t>[Name of the appropriate person signing off the installation]</w:t>
          </w:r>
        </w:sdtContent>
      </w:sdt>
    </w:p>
    <w:p w14:paraId="43E7658B" w14:textId="77777777" w:rsidR="00607B16" w:rsidRDefault="00EF2DC8" w:rsidP="00607B16">
      <w:pPr>
        <w:pStyle w:val="Form2FieldTitle"/>
      </w:pPr>
      <w:r w:rsidRPr="001F50C1">
        <w:t xml:space="preserve">Role: </w:t>
      </w:r>
    </w:p>
    <w:p w14:paraId="3B2BDE66" w14:textId="23CE7EE9" w:rsidR="00EF2DC8" w:rsidRPr="001F50C1" w:rsidRDefault="0026089B" w:rsidP="00607B16">
      <w:pPr>
        <w:pStyle w:val="Form3Field"/>
      </w:pPr>
      <w:sdt>
        <w:sdtPr>
          <w:alias w:val="Position"/>
          <w:tag w:val="Position"/>
          <w:id w:val="-1221749240"/>
          <w:placeholder>
            <w:docPart w:val="EFA6C6E94166497BA154D7FFCB3AAAA2"/>
          </w:placeholder>
          <w:showingPlcHdr/>
          <w15:color w:val="000000"/>
          <w:text w:multiLine="1"/>
        </w:sdtPr>
        <w:sdtEndPr>
          <w:rPr>
            <w:b/>
          </w:rPr>
        </w:sdtEndPr>
        <w:sdtContent>
          <w:r w:rsidR="00EF2DC8" w:rsidRPr="006B2C5B">
            <w:rPr>
              <w:color w:val="424754" w:themeColor="text2"/>
            </w:rPr>
            <w:t xml:space="preserve">[Their role e.g. </w:t>
          </w:r>
          <w:r w:rsidR="00EF2DC8" w:rsidRPr="006B2C5B">
            <w:t>ICT Support Senior Manager</w:t>
          </w:r>
          <w:r w:rsidR="00EF2DC8" w:rsidRPr="006B2C5B">
            <w:rPr>
              <w:color w:val="424754" w:themeColor="text2"/>
            </w:rPr>
            <w:t>, End user]</w:t>
          </w:r>
        </w:sdtContent>
      </w:sdt>
    </w:p>
    <w:p w14:paraId="64A514B9" w14:textId="77777777" w:rsidR="00607B16" w:rsidRPr="001F50C1" w:rsidRDefault="00607B16" w:rsidP="00607B16">
      <w:pPr>
        <w:pStyle w:val="Form2FieldTitle"/>
      </w:pPr>
      <w:r w:rsidRPr="001F50C1">
        <w:t>Signature:</w:t>
      </w:r>
      <w:r>
        <w:tab/>
        <w:t>Date:</w:t>
      </w:r>
    </w:p>
    <w:p w14:paraId="2C18D733" w14:textId="77777777" w:rsidR="00607B16" w:rsidRPr="001F50C1" w:rsidRDefault="00607B16" w:rsidP="00607B16">
      <w:pPr>
        <w:pStyle w:val="Form3Field"/>
      </w:pPr>
      <w:r>
        <w:tab/>
      </w:r>
      <w:sdt>
        <w:sdtPr>
          <w:id w:val="1539784365"/>
          <w:placeholder>
            <w:docPart w:val="2ACD800AC9154409BA4C26A30A5E769B"/>
          </w:placeholder>
          <w:showingPlcHdr/>
          <w15:color w:val="000000"/>
          <w:date>
            <w:dateFormat w:val="d/MM/yyyy"/>
            <w:lid w:val="en-AU"/>
            <w:storeMappedDataAs w:val="dateTime"/>
            <w:calendar w:val="gregorian"/>
          </w:date>
        </w:sdtPr>
        <w:sdtEndPr/>
        <w:sdtContent>
          <w:r w:rsidRPr="001F50C1">
            <w:t>[Date]</w:t>
          </w:r>
        </w:sdtContent>
      </w:sdt>
    </w:p>
    <w:p w14:paraId="1D4ED968" w14:textId="70A610EB" w:rsidR="00EF2DC8" w:rsidRPr="001F50C1" w:rsidRDefault="00EF2DC8" w:rsidP="00607B16">
      <w:pPr>
        <w:rPr>
          <w:sz w:val="22"/>
        </w:rPr>
      </w:pPr>
    </w:p>
    <w:sectPr w:rsidR="00EF2DC8" w:rsidRPr="001F50C1" w:rsidSect="004A6A18">
      <w:headerReference w:type="default" r:id="rId11"/>
      <w:footerReference w:type="default" r:id="rId12"/>
      <w:headerReference w:type="first" r:id="rId13"/>
      <w:footerReference w:type="first" r:id="rId14"/>
      <w:pgSz w:w="11906" w:h="16840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1E5B9" w14:textId="77777777" w:rsidR="003E65AB" w:rsidRDefault="003E65AB" w:rsidP="00DC29E7">
      <w:r>
        <w:separator/>
      </w:r>
    </w:p>
    <w:p w14:paraId="0CC6CB18" w14:textId="77777777" w:rsidR="003E65AB" w:rsidRDefault="003E65AB" w:rsidP="00DC29E7"/>
  </w:endnote>
  <w:endnote w:type="continuationSeparator" w:id="0">
    <w:p w14:paraId="1B703805" w14:textId="77777777" w:rsidR="003E65AB" w:rsidRDefault="003E65AB" w:rsidP="00DC29E7">
      <w:r>
        <w:continuationSeparator/>
      </w:r>
    </w:p>
    <w:p w14:paraId="3B21E2E5" w14:textId="77777777" w:rsidR="003E65AB" w:rsidRDefault="003E65AB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0C8DA" w14:textId="6EF2DB06" w:rsidR="00495306" w:rsidRPr="00D51D5F" w:rsidRDefault="0026089B" w:rsidP="00D51D5F">
    <w:pPr>
      <w:pStyle w:val="Footer"/>
    </w:pPr>
    <w:sdt>
      <w:sdtPr>
        <w:alias w:val="Title"/>
        <w:id w:val="-717127683"/>
        <w:placeholder>
          <w:docPart w:val="191F33B24D264C21BEC68A51D3E3EC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3909">
          <w:t>Hardware and Software Upgrade Request</w:t>
        </w:r>
      </w:sdtContent>
    </w:sdt>
    <w:r w:rsidR="00495306" w:rsidRPr="00D51D5F">
      <w:tab/>
    </w:r>
    <w:r w:rsidR="00C64DF3" w:rsidRPr="00D51D5F">
      <w:t>p</w:t>
    </w:r>
    <w:r w:rsidR="00495306" w:rsidRPr="00D51D5F">
      <w:t xml:space="preserve">age </w:t>
    </w:r>
    <w:r w:rsidR="00495306" w:rsidRPr="00D51D5F">
      <w:fldChar w:fldCharType="begin"/>
    </w:r>
    <w:r w:rsidR="00495306" w:rsidRPr="00D51D5F">
      <w:instrText xml:space="preserve"> PAGE   \* MERGEFORMAT </w:instrText>
    </w:r>
    <w:r w:rsidR="00495306" w:rsidRPr="00D51D5F">
      <w:fldChar w:fldCharType="separate"/>
    </w:r>
    <w:r w:rsidR="008D684C" w:rsidRPr="00D51D5F">
      <w:t>5</w:t>
    </w:r>
    <w:r w:rsidR="00495306" w:rsidRPr="00D51D5F">
      <w:fldChar w:fldCharType="end"/>
    </w:r>
    <w:r w:rsidR="00495306" w:rsidRPr="00D51D5F"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 w:rsidR="008D684C" w:rsidRPr="00D51D5F">
      <w:t>5</w:t>
    </w:r>
    <w:r>
      <w:fldChar w:fldCharType="end"/>
    </w:r>
  </w:p>
  <w:p w14:paraId="6D9644A2" w14:textId="6E1283F8" w:rsidR="00495306" w:rsidRPr="00D51D5F" w:rsidRDefault="007871D0" w:rsidP="00D51D5F">
    <w:pPr>
      <w:pStyle w:val="Footer"/>
    </w:pPr>
    <w:r>
      <w:t>U</w:t>
    </w:r>
    <w:r w:rsidR="00564620" w:rsidRPr="00D51D5F">
      <w:t xml:space="preserve">pdated: </w:t>
    </w:r>
    <w:r w:rsidR="00564620" w:rsidRPr="00D51D5F">
      <w:fldChar w:fldCharType="begin"/>
    </w:r>
    <w:r w:rsidR="00564620" w:rsidRPr="00D51D5F">
      <w:instrText xml:space="preserve"> SAVEDATE  \@ "dd-MM-yyyy" </w:instrText>
    </w:r>
    <w:r w:rsidR="00564620" w:rsidRPr="00D51D5F">
      <w:fldChar w:fldCharType="separate"/>
    </w:r>
    <w:r w:rsidR="0026089B">
      <w:rPr>
        <w:noProof/>
      </w:rPr>
      <w:t>11-07-2024</w:t>
    </w:r>
    <w:r w:rsidR="00564620" w:rsidRPr="00D51D5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D1D2C" w14:textId="77777777" w:rsidR="009E6349" w:rsidRPr="00C3571E" w:rsidRDefault="009E6349" w:rsidP="00D51D5F">
    <w:pPr>
      <w:pStyle w:val="Footer"/>
    </w:pPr>
    <w:r w:rsidRPr="00C3571E">
      <w:tab/>
      <w:t xml:space="preserve">page </w:t>
    </w:r>
    <w:r w:rsidRPr="00C3571E">
      <w:fldChar w:fldCharType="begin"/>
    </w:r>
    <w:r w:rsidRPr="00C3571E">
      <w:instrText xml:space="preserve"> PAGE   \* MERGEFORMAT </w:instrText>
    </w:r>
    <w:r w:rsidRPr="00C3571E">
      <w:fldChar w:fldCharType="separate"/>
    </w:r>
    <w:r w:rsidRPr="00C3571E">
      <w:t>2</w:t>
    </w:r>
    <w:r w:rsidRPr="00C3571E">
      <w:fldChar w:fldCharType="end"/>
    </w:r>
    <w:r w:rsidRPr="00C3571E">
      <w:t xml:space="preserve"> | </w:t>
    </w:r>
    <w:r w:rsidRPr="00C3571E">
      <w:rPr>
        <w:noProof/>
      </w:rPr>
      <w:fldChar w:fldCharType="begin"/>
    </w:r>
    <w:r w:rsidRPr="00C3571E">
      <w:rPr>
        <w:noProof/>
      </w:rPr>
      <w:instrText xml:space="preserve"> NUMPAGES   \* MERGEFORMAT </w:instrText>
    </w:r>
    <w:r w:rsidRPr="00C3571E">
      <w:rPr>
        <w:noProof/>
      </w:rPr>
      <w:fldChar w:fldCharType="separate"/>
    </w:r>
    <w:r w:rsidRPr="00C3571E">
      <w:rPr>
        <w:noProof/>
      </w:rPr>
      <w:t>5</w:t>
    </w:r>
    <w:r w:rsidRPr="00C3571E">
      <w:rPr>
        <w:noProof/>
      </w:rPr>
      <w:fldChar w:fldCharType="end"/>
    </w:r>
  </w:p>
  <w:p w14:paraId="18B4E612" w14:textId="486FECD1" w:rsidR="00D51543" w:rsidRPr="00C3571E" w:rsidRDefault="0026089B" w:rsidP="00D51D5F">
    <w:pPr>
      <w:pStyle w:val="Footer"/>
    </w:pPr>
    <w:sdt>
      <w:sdtPr>
        <w:alias w:val="Title"/>
        <w:id w:val="-391807507"/>
        <w:placeholder>
          <w:docPart w:val="72EF42E4F06E485CB7EBD7BBA2A206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33909">
          <w:t>Hardware and Software Upgrade Request</w:t>
        </w:r>
      </w:sdtContent>
    </w:sdt>
    <w:r w:rsidR="009E6349" w:rsidRPr="00C3571E">
      <w:tab/>
      <w:t xml:space="preserve">updated: </w:t>
    </w:r>
    <w:r w:rsidR="009E6349" w:rsidRPr="00C3571E">
      <w:fldChar w:fldCharType="begin"/>
    </w:r>
    <w:r w:rsidR="009E6349" w:rsidRPr="00C3571E">
      <w:instrText xml:space="preserve"> SAVEDATE  \@ "dd-MM-yyyy" </w:instrText>
    </w:r>
    <w:r w:rsidR="009E6349" w:rsidRPr="00C3571E">
      <w:fldChar w:fldCharType="separate"/>
    </w:r>
    <w:r>
      <w:rPr>
        <w:noProof/>
      </w:rPr>
      <w:t>11-07-2024</w:t>
    </w:r>
    <w:r w:rsidR="009E6349" w:rsidRPr="00C357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28A3F" w14:textId="77777777" w:rsidR="003E65AB" w:rsidRDefault="003E65AB" w:rsidP="00DC29E7">
      <w:r>
        <w:separator/>
      </w:r>
    </w:p>
    <w:p w14:paraId="76CE63A8" w14:textId="77777777" w:rsidR="003E65AB" w:rsidRDefault="003E65AB" w:rsidP="00DC29E7"/>
  </w:footnote>
  <w:footnote w:type="continuationSeparator" w:id="0">
    <w:p w14:paraId="25AB3038" w14:textId="77777777" w:rsidR="003E65AB" w:rsidRDefault="003E65AB" w:rsidP="00DC29E7">
      <w:r>
        <w:continuationSeparator/>
      </w:r>
    </w:p>
    <w:p w14:paraId="3365A292" w14:textId="77777777" w:rsidR="003E65AB" w:rsidRDefault="003E65AB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BF5C1" w14:textId="77777777" w:rsidR="00495306" w:rsidRDefault="00F62EB1" w:rsidP="00DC29E7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5408" behindDoc="1" locked="0" layoutInCell="1" allowOverlap="1" wp14:anchorId="4401318E" wp14:editId="7CD6F0BF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D993" w14:textId="77777777" w:rsidR="00D51543" w:rsidRDefault="009E6349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CDEB942" wp14:editId="67760C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11" name="Picture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12F8733F"/>
    <w:multiLevelType w:val="multilevel"/>
    <w:tmpl w:val="CA3CF9C8"/>
    <w:lvl w:ilvl="0">
      <w:start w:val="1"/>
      <w:numFmt w:val="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14097"/>
    <w:multiLevelType w:val="multilevel"/>
    <w:tmpl w:val="DD441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4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9787A"/>
    <w:multiLevelType w:val="multilevel"/>
    <w:tmpl w:val="9DB24A56"/>
    <w:lvl w:ilvl="0">
      <w:start w:val="1"/>
      <w:numFmt w:val="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E44F1"/>
    <w:multiLevelType w:val="multilevel"/>
    <w:tmpl w:val="ADFC150E"/>
    <w:lvl w:ilvl="0">
      <w:start w:val="1"/>
      <w:numFmt w:val="decimal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4D527E24"/>
    <w:multiLevelType w:val="multilevel"/>
    <w:tmpl w:val="6CB03778"/>
    <w:lvl w:ilvl="0">
      <w:start w:val="1"/>
      <w:numFmt w:val="decimal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42021">
    <w:abstractNumId w:val="15"/>
  </w:num>
  <w:num w:numId="2" w16cid:durableId="524099828">
    <w:abstractNumId w:val="12"/>
  </w:num>
  <w:num w:numId="3" w16cid:durableId="114758441">
    <w:abstractNumId w:val="26"/>
  </w:num>
  <w:num w:numId="4" w16cid:durableId="2061250221">
    <w:abstractNumId w:val="22"/>
  </w:num>
  <w:num w:numId="5" w16cid:durableId="759789622">
    <w:abstractNumId w:val="24"/>
  </w:num>
  <w:num w:numId="6" w16cid:durableId="246160861">
    <w:abstractNumId w:val="18"/>
  </w:num>
  <w:num w:numId="7" w16cid:durableId="1560822004">
    <w:abstractNumId w:val="9"/>
  </w:num>
  <w:num w:numId="8" w16cid:durableId="1780490736">
    <w:abstractNumId w:val="6"/>
  </w:num>
  <w:num w:numId="9" w16cid:durableId="2044207257">
    <w:abstractNumId w:val="5"/>
  </w:num>
  <w:num w:numId="10" w16cid:durableId="1376929370">
    <w:abstractNumId w:val="4"/>
  </w:num>
  <w:num w:numId="11" w16cid:durableId="103888359">
    <w:abstractNumId w:val="2"/>
  </w:num>
  <w:num w:numId="12" w16cid:durableId="2045254832">
    <w:abstractNumId w:val="1"/>
  </w:num>
  <w:num w:numId="13" w16cid:durableId="192572204">
    <w:abstractNumId w:val="0"/>
  </w:num>
  <w:num w:numId="14" w16cid:durableId="1301883754">
    <w:abstractNumId w:val="19"/>
  </w:num>
  <w:num w:numId="15" w16cid:durableId="534272720">
    <w:abstractNumId w:val="20"/>
  </w:num>
  <w:num w:numId="16" w16cid:durableId="309940344">
    <w:abstractNumId w:val="23"/>
  </w:num>
  <w:num w:numId="17" w16cid:durableId="510923261">
    <w:abstractNumId w:val="17"/>
  </w:num>
  <w:num w:numId="18" w16cid:durableId="1177960394">
    <w:abstractNumId w:val="11"/>
  </w:num>
  <w:num w:numId="19" w16cid:durableId="941647463">
    <w:abstractNumId w:val="16"/>
  </w:num>
  <w:num w:numId="20" w16cid:durableId="852262429">
    <w:abstractNumId w:val="10"/>
  </w:num>
  <w:num w:numId="21" w16cid:durableId="974988378">
    <w:abstractNumId w:val="14"/>
  </w:num>
  <w:num w:numId="22" w16cid:durableId="747458967">
    <w:abstractNumId w:val="13"/>
  </w:num>
  <w:num w:numId="23" w16cid:durableId="1460488370">
    <w:abstractNumId w:val="21"/>
  </w:num>
  <w:num w:numId="24" w16cid:durableId="976300891">
    <w:abstractNumId w:val="8"/>
  </w:num>
  <w:num w:numId="25" w16cid:durableId="1281301291">
    <w:abstractNumId w:val="7"/>
  </w:num>
  <w:num w:numId="26" w16cid:durableId="1481851762">
    <w:abstractNumId w:val="3"/>
  </w:num>
  <w:num w:numId="27" w16cid:durableId="13141439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53467882">
    <w:abstractNumId w:val="15"/>
  </w:num>
  <w:num w:numId="29" w16cid:durableId="1502814526">
    <w:abstractNumId w:val="26"/>
  </w:num>
  <w:num w:numId="30" w16cid:durableId="451444170">
    <w:abstractNumId w:val="22"/>
  </w:num>
  <w:num w:numId="31" w16cid:durableId="1632205922">
    <w:abstractNumId w:val="24"/>
  </w:num>
  <w:num w:numId="32" w16cid:durableId="1837383939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CF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33909"/>
    <w:rsid w:val="00033A23"/>
    <w:rsid w:val="00036639"/>
    <w:rsid w:val="00036681"/>
    <w:rsid w:val="0004103C"/>
    <w:rsid w:val="00041C1E"/>
    <w:rsid w:val="00057CDA"/>
    <w:rsid w:val="000647C4"/>
    <w:rsid w:val="00064C5F"/>
    <w:rsid w:val="00070A47"/>
    <w:rsid w:val="00070DBB"/>
    <w:rsid w:val="0007250C"/>
    <w:rsid w:val="00074E2D"/>
    <w:rsid w:val="000752A4"/>
    <w:rsid w:val="000824A8"/>
    <w:rsid w:val="000830A7"/>
    <w:rsid w:val="000929B6"/>
    <w:rsid w:val="00093162"/>
    <w:rsid w:val="00093823"/>
    <w:rsid w:val="00093942"/>
    <w:rsid w:val="000A1362"/>
    <w:rsid w:val="000A3AC1"/>
    <w:rsid w:val="000A5E23"/>
    <w:rsid w:val="000A6169"/>
    <w:rsid w:val="000B0106"/>
    <w:rsid w:val="000B318C"/>
    <w:rsid w:val="000C388B"/>
    <w:rsid w:val="000C70FA"/>
    <w:rsid w:val="000D55BA"/>
    <w:rsid w:val="000E4E6A"/>
    <w:rsid w:val="000E52DD"/>
    <w:rsid w:val="000F0696"/>
    <w:rsid w:val="000F1C60"/>
    <w:rsid w:val="000F232D"/>
    <w:rsid w:val="000F7FFA"/>
    <w:rsid w:val="0010327A"/>
    <w:rsid w:val="00104AEF"/>
    <w:rsid w:val="00106366"/>
    <w:rsid w:val="00121EEA"/>
    <w:rsid w:val="00121FB3"/>
    <w:rsid w:val="00125EED"/>
    <w:rsid w:val="0013370B"/>
    <w:rsid w:val="00134379"/>
    <w:rsid w:val="00136A85"/>
    <w:rsid w:val="00143CB7"/>
    <w:rsid w:val="0014465B"/>
    <w:rsid w:val="001446C8"/>
    <w:rsid w:val="001448C6"/>
    <w:rsid w:val="00144C2D"/>
    <w:rsid w:val="00145C62"/>
    <w:rsid w:val="00150E73"/>
    <w:rsid w:val="001515E1"/>
    <w:rsid w:val="001527B4"/>
    <w:rsid w:val="001533F9"/>
    <w:rsid w:val="001562A4"/>
    <w:rsid w:val="00162953"/>
    <w:rsid w:val="00165669"/>
    <w:rsid w:val="001704A1"/>
    <w:rsid w:val="00176576"/>
    <w:rsid w:val="00177C42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51E0"/>
    <w:rsid w:val="001A5656"/>
    <w:rsid w:val="001B1AE5"/>
    <w:rsid w:val="001B2629"/>
    <w:rsid w:val="001C2848"/>
    <w:rsid w:val="001C38DB"/>
    <w:rsid w:val="001C3B08"/>
    <w:rsid w:val="001C4189"/>
    <w:rsid w:val="001C4A61"/>
    <w:rsid w:val="001C7FCF"/>
    <w:rsid w:val="001D1A09"/>
    <w:rsid w:val="001D53C7"/>
    <w:rsid w:val="001D5A13"/>
    <w:rsid w:val="001E17BE"/>
    <w:rsid w:val="001E50AC"/>
    <w:rsid w:val="001F259B"/>
    <w:rsid w:val="001F44E8"/>
    <w:rsid w:val="002003E7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245B"/>
    <w:rsid w:val="002229D6"/>
    <w:rsid w:val="002262D7"/>
    <w:rsid w:val="00227831"/>
    <w:rsid w:val="00230496"/>
    <w:rsid w:val="002312E1"/>
    <w:rsid w:val="00231BFB"/>
    <w:rsid w:val="0023472A"/>
    <w:rsid w:val="002359CA"/>
    <w:rsid w:val="002418D1"/>
    <w:rsid w:val="0024291D"/>
    <w:rsid w:val="002452E6"/>
    <w:rsid w:val="00246ACF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75A"/>
    <w:rsid w:val="0025513B"/>
    <w:rsid w:val="0026089B"/>
    <w:rsid w:val="00261ED0"/>
    <w:rsid w:val="0026330A"/>
    <w:rsid w:val="00263F34"/>
    <w:rsid w:val="00266773"/>
    <w:rsid w:val="00273956"/>
    <w:rsid w:val="00274579"/>
    <w:rsid w:val="00276F79"/>
    <w:rsid w:val="00277124"/>
    <w:rsid w:val="0027772C"/>
    <w:rsid w:val="002839F9"/>
    <w:rsid w:val="002851E5"/>
    <w:rsid w:val="00285F2E"/>
    <w:rsid w:val="00287955"/>
    <w:rsid w:val="002A294A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C13E2"/>
    <w:rsid w:val="002C4292"/>
    <w:rsid w:val="002D02BE"/>
    <w:rsid w:val="002D50C0"/>
    <w:rsid w:val="002D5FA9"/>
    <w:rsid w:val="002E18D5"/>
    <w:rsid w:val="002E6B4C"/>
    <w:rsid w:val="002F4F18"/>
    <w:rsid w:val="002F6ACF"/>
    <w:rsid w:val="003045A4"/>
    <w:rsid w:val="003055E8"/>
    <w:rsid w:val="00305DA3"/>
    <w:rsid w:val="0031081B"/>
    <w:rsid w:val="003119A4"/>
    <w:rsid w:val="00314003"/>
    <w:rsid w:val="003148B8"/>
    <w:rsid w:val="00317341"/>
    <w:rsid w:val="00317883"/>
    <w:rsid w:val="00321099"/>
    <w:rsid w:val="00325240"/>
    <w:rsid w:val="00330F81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5F0F"/>
    <w:rsid w:val="00384E8E"/>
    <w:rsid w:val="003860E5"/>
    <w:rsid w:val="003863AF"/>
    <w:rsid w:val="00386FDF"/>
    <w:rsid w:val="003911CC"/>
    <w:rsid w:val="0039511C"/>
    <w:rsid w:val="003A0F66"/>
    <w:rsid w:val="003A6726"/>
    <w:rsid w:val="003B3512"/>
    <w:rsid w:val="003B3A75"/>
    <w:rsid w:val="003B46B7"/>
    <w:rsid w:val="003B7DAA"/>
    <w:rsid w:val="003C58E6"/>
    <w:rsid w:val="003D7277"/>
    <w:rsid w:val="003E16B8"/>
    <w:rsid w:val="003E30B9"/>
    <w:rsid w:val="003E5CA4"/>
    <w:rsid w:val="003E65AB"/>
    <w:rsid w:val="003F143F"/>
    <w:rsid w:val="003F16F1"/>
    <w:rsid w:val="003F6911"/>
    <w:rsid w:val="00407A05"/>
    <w:rsid w:val="00415252"/>
    <w:rsid w:val="00415771"/>
    <w:rsid w:val="00417A73"/>
    <w:rsid w:val="00421E45"/>
    <w:rsid w:val="004220ED"/>
    <w:rsid w:val="004238B1"/>
    <w:rsid w:val="004263A1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7AB5"/>
    <w:rsid w:val="0046008A"/>
    <w:rsid w:val="0046017E"/>
    <w:rsid w:val="00463D97"/>
    <w:rsid w:val="00464372"/>
    <w:rsid w:val="00470F56"/>
    <w:rsid w:val="00471ED3"/>
    <w:rsid w:val="00472D58"/>
    <w:rsid w:val="00482E55"/>
    <w:rsid w:val="00482F9F"/>
    <w:rsid w:val="004834FA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F8B"/>
    <w:rsid w:val="004A6A18"/>
    <w:rsid w:val="004B0E5D"/>
    <w:rsid w:val="004B0E72"/>
    <w:rsid w:val="004B1C1F"/>
    <w:rsid w:val="004B4C9C"/>
    <w:rsid w:val="004B5070"/>
    <w:rsid w:val="004B5503"/>
    <w:rsid w:val="004C6A8B"/>
    <w:rsid w:val="004D02BA"/>
    <w:rsid w:val="004D403A"/>
    <w:rsid w:val="004D4F10"/>
    <w:rsid w:val="004D643D"/>
    <w:rsid w:val="004E0099"/>
    <w:rsid w:val="004E2C77"/>
    <w:rsid w:val="004E507B"/>
    <w:rsid w:val="004F00A6"/>
    <w:rsid w:val="004F4E32"/>
    <w:rsid w:val="005007AE"/>
    <w:rsid w:val="00504861"/>
    <w:rsid w:val="00505C52"/>
    <w:rsid w:val="00515C35"/>
    <w:rsid w:val="00516B6A"/>
    <w:rsid w:val="005176D4"/>
    <w:rsid w:val="00526558"/>
    <w:rsid w:val="00530D3D"/>
    <w:rsid w:val="00530FC1"/>
    <w:rsid w:val="00531EA9"/>
    <w:rsid w:val="00532F03"/>
    <w:rsid w:val="00534C19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72764"/>
    <w:rsid w:val="0057561A"/>
    <w:rsid w:val="005777A0"/>
    <w:rsid w:val="00577E53"/>
    <w:rsid w:val="00580DAE"/>
    <w:rsid w:val="005819E1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C084D"/>
    <w:rsid w:val="005C484F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F3690"/>
    <w:rsid w:val="005F5E34"/>
    <w:rsid w:val="006003BB"/>
    <w:rsid w:val="00600B71"/>
    <w:rsid w:val="00606CE4"/>
    <w:rsid w:val="00607B16"/>
    <w:rsid w:val="00610900"/>
    <w:rsid w:val="0061327B"/>
    <w:rsid w:val="006162E3"/>
    <w:rsid w:val="00620F50"/>
    <w:rsid w:val="006221FD"/>
    <w:rsid w:val="0062299D"/>
    <w:rsid w:val="006256A5"/>
    <w:rsid w:val="006318BE"/>
    <w:rsid w:val="006351C6"/>
    <w:rsid w:val="00635657"/>
    <w:rsid w:val="00636B75"/>
    <w:rsid w:val="00637186"/>
    <w:rsid w:val="006371F4"/>
    <w:rsid w:val="00642CB5"/>
    <w:rsid w:val="00643468"/>
    <w:rsid w:val="00646C5C"/>
    <w:rsid w:val="00650033"/>
    <w:rsid w:val="006508C4"/>
    <w:rsid w:val="00650B58"/>
    <w:rsid w:val="0065322B"/>
    <w:rsid w:val="00653CC0"/>
    <w:rsid w:val="0066107F"/>
    <w:rsid w:val="006660AE"/>
    <w:rsid w:val="006824D7"/>
    <w:rsid w:val="00685F4D"/>
    <w:rsid w:val="0068694C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2C5B"/>
    <w:rsid w:val="006B37ED"/>
    <w:rsid w:val="006C0827"/>
    <w:rsid w:val="006C16A4"/>
    <w:rsid w:val="006C247E"/>
    <w:rsid w:val="006C2BA3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560"/>
    <w:rsid w:val="006E4010"/>
    <w:rsid w:val="006E6BA7"/>
    <w:rsid w:val="006F0654"/>
    <w:rsid w:val="006F5373"/>
    <w:rsid w:val="006F571E"/>
    <w:rsid w:val="006F78AE"/>
    <w:rsid w:val="006F7E62"/>
    <w:rsid w:val="00701457"/>
    <w:rsid w:val="00702C0F"/>
    <w:rsid w:val="00704D46"/>
    <w:rsid w:val="007100EC"/>
    <w:rsid w:val="007128A5"/>
    <w:rsid w:val="007169AE"/>
    <w:rsid w:val="007174A4"/>
    <w:rsid w:val="0071777C"/>
    <w:rsid w:val="00720C46"/>
    <w:rsid w:val="00721277"/>
    <w:rsid w:val="00724752"/>
    <w:rsid w:val="007316EC"/>
    <w:rsid w:val="0073493A"/>
    <w:rsid w:val="00741528"/>
    <w:rsid w:val="0074208B"/>
    <w:rsid w:val="00744167"/>
    <w:rsid w:val="007479DB"/>
    <w:rsid w:val="0075124A"/>
    <w:rsid w:val="0075239E"/>
    <w:rsid w:val="00752CA0"/>
    <w:rsid w:val="00752D6F"/>
    <w:rsid w:val="00754632"/>
    <w:rsid w:val="00756644"/>
    <w:rsid w:val="00756E01"/>
    <w:rsid w:val="0076419C"/>
    <w:rsid w:val="00764B72"/>
    <w:rsid w:val="00770191"/>
    <w:rsid w:val="007721C0"/>
    <w:rsid w:val="00777CCC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5154"/>
    <w:rsid w:val="00801F62"/>
    <w:rsid w:val="0080396B"/>
    <w:rsid w:val="00803C47"/>
    <w:rsid w:val="00804E93"/>
    <w:rsid w:val="008059DC"/>
    <w:rsid w:val="00807EEC"/>
    <w:rsid w:val="0082039F"/>
    <w:rsid w:val="0082101E"/>
    <w:rsid w:val="008236A9"/>
    <w:rsid w:val="00823E00"/>
    <w:rsid w:val="0082441E"/>
    <w:rsid w:val="00827189"/>
    <w:rsid w:val="00830FE4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2373"/>
    <w:rsid w:val="00896A7F"/>
    <w:rsid w:val="008A0B18"/>
    <w:rsid w:val="008A36F3"/>
    <w:rsid w:val="008A375C"/>
    <w:rsid w:val="008A40D7"/>
    <w:rsid w:val="008A457C"/>
    <w:rsid w:val="008A4A43"/>
    <w:rsid w:val="008A5E81"/>
    <w:rsid w:val="008A6AF2"/>
    <w:rsid w:val="008A6B9A"/>
    <w:rsid w:val="008A6F79"/>
    <w:rsid w:val="008B3326"/>
    <w:rsid w:val="008B58A3"/>
    <w:rsid w:val="008C0B9F"/>
    <w:rsid w:val="008C12EB"/>
    <w:rsid w:val="008C23B2"/>
    <w:rsid w:val="008C3C8C"/>
    <w:rsid w:val="008C4933"/>
    <w:rsid w:val="008D1A41"/>
    <w:rsid w:val="008D3257"/>
    <w:rsid w:val="008D40B7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40C7"/>
    <w:rsid w:val="008F4C82"/>
    <w:rsid w:val="00902D23"/>
    <w:rsid w:val="00903BE9"/>
    <w:rsid w:val="00905335"/>
    <w:rsid w:val="00906D49"/>
    <w:rsid w:val="00910621"/>
    <w:rsid w:val="00914C0C"/>
    <w:rsid w:val="00922334"/>
    <w:rsid w:val="00925021"/>
    <w:rsid w:val="00925373"/>
    <w:rsid w:val="009344BC"/>
    <w:rsid w:val="00940501"/>
    <w:rsid w:val="00941F09"/>
    <w:rsid w:val="00943D90"/>
    <w:rsid w:val="00944686"/>
    <w:rsid w:val="0094617F"/>
    <w:rsid w:val="00953870"/>
    <w:rsid w:val="009542CA"/>
    <w:rsid w:val="009557F9"/>
    <w:rsid w:val="0095667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22BB"/>
    <w:rsid w:val="0099521C"/>
    <w:rsid w:val="00996DDD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CBD"/>
    <w:rsid w:val="00A02030"/>
    <w:rsid w:val="00A05CA8"/>
    <w:rsid w:val="00A10BAB"/>
    <w:rsid w:val="00A11B41"/>
    <w:rsid w:val="00A123CD"/>
    <w:rsid w:val="00A131D1"/>
    <w:rsid w:val="00A14736"/>
    <w:rsid w:val="00A21A66"/>
    <w:rsid w:val="00A2662E"/>
    <w:rsid w:val="00A26EAE"/>
    <w:rsid w:val="00A314BD"/>
    <w:rsid w:val="00A314EF"/>
    <w:rsid w:val="00A32135"/>
    <w:rsid w:val="00A3392D"/>
    <w:rsid w:val="00A33FEC"/>
    <w:rsid w:val="00A353BD"/>
    <w:rsid w:val="00A42748"/>
    <w:rsid w:val="00A4664A"/>
    <w:rsid w:val="00A4666C"/>
    <w:rsid w:val="00A467F3"/>
    <w:rsid w:val="00A505F0"/>
    <w:rsid w:val="00A5322A"/>
    <w:rsid w:val="00A53B89"/>
    <w:rsid w:val="00A53C45"/>
    <w:rsid w:val="00A54139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808CD"/>
    <w:rsid w:val="00A81286"/>
    <w:rsid w:val="00A85212"/>
    <w:rsid w:val="00A879AF"/>
    <w:rsid w:val="00A916C3"/>
    <w:rsid w:val="00A920A3"/>
    <w:rsid w:val="00AA0824"/>
    <w:rsid w:val="00AA4FC8"/>
    <w:rsid w:val="00AB5687"/>
    <w:rsid w:val="00AB56D8"/>
    <w:rsid w:val="00AB664A"/>
    <w:rsid w:val="00AC1B5D"/>
    <w:rsid w:val="00AC257E"/>
    <w:rsid w:val="00AC47D2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490"/>
    <w:rsid w:val="00AF4E67"/>
    <w:rsid w:val="00B0096F"/>
    <w:rsid w:val="00B02C39"/>
    <w:rsid w:val="00B0399C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74C9"/>
    <w:rsid w:val="00BB0059"/>
    <w:rsid w:val="00BB1711"/>
    <w:rsid w:val="00BB254A"/>
    <w:rsid w:val="00BB7B37"/>
    <w:rsid w:val="00BB7C52"/>
    <w:rsid w:val="00BC0583"/>
    <w:rsid w:val="00BC0D66"/>
    <w:rsid w:val="00BC4101"/>
    <w:rsid w:val="00BD1EF3"/>
    <w:rsid w:val="00BD4A25"/>
    <w:rsid w:val="00BD619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68ED"/>
    <w:rsid w:val="00C36C64"/>
    <w:rsid w:val="00C379F7"/>
    <w:rsid w:val="00C37BA9"/>
    <w:rsid w:val="00C41A61"/>
    <w:rsid w:val="00C429C8"/>
    <w:rsid w:val="00C45F62"/>
    <w:rsid w:val="00C534D6"/>
    <w:rsid w:val="00C60043"/>
    <w:rsid w:val="00C60152"/>
    <w:rsid w:val="00C64DF3"/>
    <w:rsid w:val="00C67451"/>
    <w:rsid w:val="00C7085F"/>
    <w:rsid w:val="00C70BC7"/>
    <w:rsid w:val="00C70F9B"/>
    <w:rsid w:val="00C734EF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A10B6"/>
    <w:rsid w:val="00CA1C8C"/>
    <w:rsid w:val="00CB11ED"/>
    <w:rsid w:val="00CB2B4B"/>
    <w:rsid w:val="00CB6C80"/>
    <w:rsid w:val="00CC185E"/>
    <w:rsid w:val="00CC2BC4"/>
    <w:rsid w:val="00CC4EC9"/>
    <w:rsid w:val="00CD00D7"/>
    <w:rsid w:val="00CE077D"/>
    <w:rsid w:val="00CE36BC"/>
    <w:rsid w:val="00CE4643"/>
    <w:rsid w:val="00CF019E"/>
    <w:rsid w:val="00CF102A"/>
    <w:rsid w:val="00CF433D"/>
    <w:rsid w:val="00CF43E2"/>
    <w:rsid w:val="00CF51B5"/>
    <w:rsid w:val="00CF791D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4365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043"/>
    <w:rsid w:val="00D72941"/>
    <w:rsid w:val="00D73940"/>
    <w:rsid w:val="00D74A21"/>
    <w:rsid w:val="00D75419"/>
    <w:rsid w:val="00D761E7"/>
    <w:rsid w:val="00D761EF"/>
    <w:rsid w:val="00D842CF"/>
    <w:rsid w:val="00D8676D"/>
    <w:rsid w:val="00D87471"/>
    <w:rsid w:val="00D94048"/>
    <w:rsid w:val="00D94238"/>
    <w:rsid w:val="00D94D72"/>
    <w:rsid w:val="00DA028D"/>
    <w:rsid w:val="00DA168D"/>
    <w:rsid w:val="00DA2084"/>
    <w:rsid w:val="00DA51DD"/>
    <w:rsid w:val="00DA63C2"/>
    <w:rsid w:val="00DA69F7"/>
    <w:rsid w:val="00DB0A3B"/>
    <w:rsid w:val="00DB350E"/>
    <w:rsid w:val="00DC0DC7"/>
    <w:rsid w:val="00DC243C"/>
    <w:rsid w:val="00DC29E7"/>
    <w:rsid w:val="00DC48C9"/>
    <w:rsid w:val="00DC497F"/>
    <w:rsid w:val="00DC750F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776A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6B03"/>
    <w:rsid w:val="00E63921"/>
    <w:rsid w:val="00E6790E"/>
    <w:rsid w:val="00E7354D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A13F9"/>
    <w:rsid w:val="00EA4154"/>
    <w:rsid w:val="00EA4B78"/>
    <w:rsid w:val="00EB0F0A"/>
    <w:rsid w:val="00EB130C"/>
    <w:rsid w:val="00EB192B"/>
    <w:rsid w:val="00EB7BE6"/>
    <w:rsid w:val="00EC2180"/>
    <w:rsid w:val="00ED04A7"/>
    <w:rsid w:val="00ED0FBE"/>
    <w:rsid w:val="00ED5D18"/>
    <w:rsid w:val="00ED6B01"/>
    <w:rsid w:val="00ED6C02"/>
    <w:rsid w:val="00EE092D"/>
    <w:rsid w:val="00EE1855"/>
    <w:rsid w:val="00EE1DF7"/>
    <w:rsid w:val="00EF2DC8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A6E"/>
    <w:rsid w:val="00F33CBF"/>
    <w:rsid w:val="00F34D1C"/>
    <w:rsid w:val="00F35842"/>
    <w:rsid w:val="00F37FCC"/>
    <w:rsid w:val="00F45B96"/>
    <w:rsid w:val="00F50C19"/>
    <w:rsid w:val="00F52AE1"/>
    <w:rsid w:val="00F53BDB"/>
    <w:rsid w:val="00F53BF9"/>
    <w:rsid w:val="00F53CEB"/>
    <w:rsid w:val="00F555ED"/>
    <w:rsid w:val="00F55B96"/>
    <w:rsid w:val="00F62EB1"/>
    <w:rsid w:val="00F63DAA"/>
    <w:rsid w:val="00F647D4"/>
    <w:rsid w:val="00F65D4D"/>
    <w:rsid w:val="00F675FB"/>
    <w:rsid w:val="00F73886"/>
    <w:rsid w:val="00F73F98"/>
    <w:rsid w:val="00F74999"/>
    <w:rsid w:val="00F74DB8"/>
    <w:rsid w:val="00F75053"/>
    <w:rsid w:val="00F87421"/>
    <w:rsid w:val="00F901DD"/>
    <w:rsid w:val="00F90694"/>
    <w:rsid w:val="00F91C59"/>
    <w:rsid w:val="00F962FF"/>
    <w:rsid w:val="00F97EF9"/>
    <w:rsid w:val="00FA055D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E525E"/>
    <w:rsid w:val="00FE5E5C"/>
    <w:rsid w:val="00FE62D8"/>
    <w:rsid w:val="00FE7EED"/>
    <w:rsid w:val="00FF00ED"/>
    <w:rsid w:val="00FF0D5C"/>
    <w:rsid w:val="00FF539A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F56880A"/>
  <w15:docId w15:val="{DBC27504-8279-411C-A422-4648B21C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hAnsi="Calibri"/>
      <w:color w:val="000000"/>
      <w:sz w:val="24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909"/>
    <w:pPr>
      <w:keepLines w:val="0"/>
      <w:spacing w:before="240" w:after="240" w:line="560" w:lineRule="exact"/>
      <w:outlineLvl w:val="0"/>
    </w:pPr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754632"/>
    <w:pPr>
      <w:keepNext/>
      <w:keepLines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4BoxFrame">
    <w:name w:val="Form 4Box Frame"/>
    <w:uiPriority w:val="1"/>
    <w:qFormat/>
    <w:rsid w:val="0026089B"/>
    <w:pPr>
      <w:framePr w:w="8789" w:h="1134" w:vSpace="142" w:wrap="around" w:vAnchor="text" w:hAnchor="text" w:xAlign="center" w:y="1"/>
      <w:pBdr>
        <w:top w:val="single" w:sz="8" w:space="6" w:color="424754" w:themeColor="text2"/>
        <w:left w:val="single" w:sz="8" w:space="6" w:color="424754" w:themeColor="text2"/>
        <w:bottom w:val="single" w:sz="8" w:space="6" w:color="424754" w:themeColor="text2"/>
        <w:right w:val="single" w:sz="8" w:space="6" w:color="424754" w:themeColor="text2"/>
      </w:pBdr>
      <w:spacing w:line="288" w:lineRule="auto"/>
    </w:pPr>
    <w:rPr>
      <w:noProof/>
      <w:color w:val="000000"/>
      <w:sz w:val="24"/>
      <w:lang w:val="en-AU"/>
    </w:r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5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3909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54632"/>
    <w:rPr>
      <w:rFonts w:ascii="Georgia" w:eastAsiaTheme="majorEastAsia" w:hAnsi="Georgia" w:cs="Arial"/>
      <w:color w:val="424754" w:themeColor="text2"/>
      <w:sz w:val="44"/>
      <w:szCs w:val="40"/>
    </w:rPr>
  </w:style>
  <w:style w:type="paragraph" w:customStyle="1" w:styleId="Form4BoxFrameIntro">
    <w:name w:val="Form 4Box Frame Intro"/>
    <w:basedOn w:val="Normal"/>
    <w:uiPriority w:val="1"/>
    <w:qFormat/>
    <w:rsid w:val="001A5656"/>
    <w:pPr>
      <w:keepNext/>
      <w:spacing w:before="120" w:after="120"/>
    </w:pPr>
    <w:rPr>
      <w:rFonts w:asciiTheme="minorHAnsi" w:hAnsiTheme="minorHAnsi" w:cstheme="minorHAnsi"/>
      <w:b/>
      <w:color w:val="auto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Normal"/>
    <w:uiPriority w:val="99"/>
    <w:unhideWhenUsed/>
    <w:rsid w:val="00033909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1A5656"/>
    <w:rPr>
      <w:b/>
      <w:bCs/>
      <w:color w:val="auto"/>
      <w:spacing w:val="0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25513B"/>
    <w:pPr>
      <w:keepNext/>
      <w:tabs>
        <w:tab w:val="left" w:pos="4536"/>
      </w:tabs>
      <w:spacing w:before="120"/>
    </w:pPr>
    <w:rPr>
      <w:rFonts w:ascii="Calibri" w:hAnsi="Calibri" w:cs="Arial"/>
      <w:b/>
      <w:sz w:val="20"/>
      <w:szCs w:val="18"/>
      <w:lang w:val="en-AU"/>
    </w:rPr>
  </w:style>
  <w:style w:type="paragraph" w:customStyle="1" w:styleId="Form3Field">
    <w:name w:val="Form 3Field"/>
    <w:uiPriority w:val="1"/>
    <w:qFormat/>
    <w:rsid w:val="0026089B"/>
    <w:pPr>
      <w:pBdr>
        <w:bottom w:val="single" w:sz="8" w:space="4" w:color="424754" w:themeColor="text2"/>
      </w:pBdr>
      <w:tabs>
        <w:tab w:val="left" w:pos="4536"/>
      </w:tabs>
      <w:spacing w:before="60" w:after="60"/>
    </w:pPr>
    <w:rPr>
      <w:rFonts w:ascii="Calibri" w:hAnsi="Calibri" w:cs="Arial"/>
      <w:color w:val="000000" w:themeColor="text1"/>
      <w:sz w:val="24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rause\OneDrive%20-%20TAFE%20NSW\PDC\SO%20Gelos\New%20GE\GE_HWUpgradeReq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EF42E4F06E485CB7EBD7BBA2A2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C0ABD-5166-45AD-AD66-80CDBD9D4647}"/>
      </w:docPartPr>
      <w:docPartBody>
        <w:p w:rsidR="000B0099" w:rsidRDefault="00B83AA0">
          <w:pPr>
            <w:pStyle w:val="72EF42E4F06E485CB7EBD7BBA2A2069F"/>
          </w:pPr>
          <w:r w:rsidRPr="006B2C5B">
            <w:t>[Name of the appropriate person approving the Hardware/software upgrade request]</w:t>
          </w:r>
        </w:p>
      </w:docPartBody>
    </w:docPart>
    <w:docPart>
      <w:docPartPr>
        <w:name w:val="191F33B24D264C21BEC68A51D3E3E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DDFC6-5055-4D30-B503-E339ECFB8A15}"/>
      </w:docPartPr>
      <w:docPartBody>
        <w:p w:rsidR="000B0099" w:rsidRDefault="00B83AA0">
          <w:pPr>
            <w:pStyle w:val="191F33B24D264C21BEC68A51D3E3ECD3"/>
          </w:pPr>
          <w:r w:rsidRPr="006B2C5B">
            <w:t>[Their role e.g. ICT Support Senior Manager, End user]</w:t>
          </w:r>
        </w:p>
      </w:docPartBody>
    </w:docPart>
    <w:docPart>
      <w:docPartPr>
        <w:name w:val="6CC2BAC5F73740FC9A2EA4CE90A8F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94DC6-A5F1-4A6B-9B3E-AF2A27F09CA7}"/>
      </w:docPartPr>
      <w:docPartBody>
        <w:p w:rsidR="000B0099" w:rsidRDefault="00B83AA0">
          <w:pPr>
            <w:pStyle w:val="6CC2BAC5F73740FC9A2EA4CE90A8F176"/>
          </w:pPr>
          <w:r w:rsidRPr="001F50C1">
            <w:t>[Date]</w:t>
          </w:r>
        </w:p>
      </w:docPartBody>
    </w:docPart>
    <w:docPart>
      <w:docPartPr>
        <w:name w:val="AAAC1DC5033C41178A34AA1F10D51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74B5B-1237-42FF-B975-044F897B3D90}"/>
      </w:docPartPr>
      <w:docPartBody>
        <w:p w:rsidR="000B0099" w:rsidRDefault="00B83AA0">
          <w:pPr>
            <w:pStyle w:val="AAAC1DC5033C41178A34AA1F10D516A0"/>
          </w:pPr>
          <w:r w:rsidRPr="006B2C5B">
            <w:t>[Name of the appropriate person signing off the installation]</w:t>
          </w:r>
        </w:p>
      </w:docPartBody>
    </w:docPart>
    <w:docPart>
      <w:docPartPr>
        <w:name w:val="EFA6C6E94166497BA154D7FFCB3AA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79CA-334F-495B-8A12-61F7DF3BF797}"/>
      </w:docPartPr>
      <w:docPartBody>
        <w:p w:rsidR="000B0099" w:rsidRDefault="00B83AA0">
          <w:pPr>
            <w:pStyle w:val="EFA6C6E94166497BA154D7FFCB3AAAA2"/>
          </w:pPr>
          <w:r w:rsidRPr="006B2C5B">
            <w:rPr>
              <w:color w:val="0E2841" w:themeColor="text2"/>
            </w:rPr>
            <w:t xml:space="preserve">[Their role e.g. </w:t>
          </w:r>
          <w:r w:rsidRPr="006B2C5B">
            <w:t>ICT Support Senior Manager</w:t>
          </w:r>
          <w:r w:rsidRPr="006B2C5B">
            <w:rPr>
              <w:color w:val="0E2841" w:themeColor="text2"/>
            </w:rPr>
            <w:t>, End user]</w:t>
          </w:r>
        </w:p>
      </w:docPartBody>
    </w:docPart>
    <w:docPart>
      <w:docPartPr>
        <w:name w:val="2ACD800AC9154409BA4C26A30A5E7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D8355-5651-45A4-9D0F-EE26EA2CC818}"/>
      </w:docPartPr>
      <w:docPartBody>
        <w:p w:rsidR="00BC0A4E" w:rsidRDefault="00BC0A4E" w:rsidP="00BC0A4E">
          <w:pPr>
            <w:pStyle w:val="2ACD800AC9154409BA4C26A30A5E769B"/>
          </w:pPr>
          <w:r w:rsidRPr="001F50C1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99"/>
    <w:rsid w:val="000B0099"/>
    <w:rsid w:val="000C0660"/>
    <w:rsid w:val="002C4292"/>
    <w:rsid w:val="002D02BE"/>
    <w:rsid w:val="00B83AA0"/>
    <w:rsid w:val="00BC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F42E4F06E485CB7EBD7BBA2A2069F">
    <w:name w:val="72EF42E4F06E485CB7EBD7BBA2A2069F"/>
  </w:style>
  <w:style w:type="paragraph" w:customStyle="1" w:styleId="191F33B24D264C21BEC68A51D3E3ECD3">
    <w:name w:val="191F33B24D264C21BEC68A51D3E3ECD3"/>
  </w:style>
  <w:style w:type="paragraph" w:customStyle="1" w:styleId="6CC2BAC5F73740FC9A2EA4CE90A8F176">
    <w:name w:val="6CC2BAC5F73740FC9A2EA4CE90A8F176"/>
  </w:style>
  <w:style w:type="paragraph" w:customStyle="1" w:styleId="AAAC1DC5033C41178A34AA1F10D516A0">
    <w:name w:val="AAAC1DC5033C41178A34AA1F10D516A0"/>
  </w:style>
  <w:style w:type="paragraph" w:customStyle="1" w:styleId="EFA6C6E94166497BA154D7FFCB3AAAA2">
    <w:name w:val="EFA6C6E94166497BA154D7FFCB3AAAA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CD800AC9154409BA4C26A30A5E769B">
    <w:name w:val="2ACD800AC9154409BA4C26A30A5E769B"/>
    <w:rsid w:val="00BC0A4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4FD7308E87534CAA3F120311BCB359" ma:contentTypeVersion="17" ma:contentTypeDescription="Create a new document." ma:contentTypeScope="" ma:versionID="1fcb8b38bbab9b5b392ab73d951aebca">
  <xsd:schema xmlns:xsd="http://www.w3.org/2001/XMLSchema" xmlns:xs="http://www.w3.org/2001/XMLSchema" xmlns:p="http://schemas.microsoft.com/office/2006/metadata/properties" xmlns:ns2="60a19530-c73d-490a-a613-19ea46571c15" xmlns:ns3="8ae77385-ce83-4245-a4e3-54231ed12769" xmlns:ns4="363f131b-4af0-4a66-9de1-3f50ca42dcc1" targetNamespace="http://schemas.microsoft.com/office/2006/metadata/properties" ma:root="true" ma:fieldsID="9aee8a7bb3121f5117fab29950157e78" ns2:_="" ns3:_="" ns4:_="">
    <xsd:import namespace="60a19530-c73d-490a-a613-19ea46571c15"/>
    <xsd:import namespace="8ae77385-ce83-4245-a4e3-54231ed12769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19530-c73d-490a-a613-19ea46571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77385-ce83-4245-a4e3-54231ed127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f64006f-ac9b-403c-a09c-7272d4b04444}" ma:internalName="TaxCatchAll" ma:showField="CatchAllData" ma:web="8ae77385-ce83-4245-a4e3-54231ed12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60a19530-c73d-490a-a613-19ea46571c15">
      <Terms xmlns="http://schemas.microsoft.com/office/infopath/2007/PartnerControls"/>
    </lcf76f155ced4ddcb4097134ff3c332f>
    <TaxCatchAll xmlns="363f131b-4af0-4a66-9de1-3f50ca42dcc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531E4B-FDAC-4B0E-96C9-94CFFC959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19530-c73d-490a-a613-19ea46571c15"/>
    <ds:schemaRef ds:uri="8ae77385-ce83-4245-a4e3-54231ed12769"/>
    <ds:schemaRef ds:uri="363f131b-4af0-4a66-9de1-3f50ca42d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A27563-8C02-4A65-ADB2-D09326C24229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8ae77385-ce83-4245-a4e3-54231ed12769"/>
    <ds:schemaRef ds:uri="60a19530-c73d-490a-a613-19ea46571c15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363f131b-4af0-4a66-9de1-3f50ca42dcc1"/>
  </ds:schemaRefs>
</ds:datastoreItem>
</file>

<file path=customXml/itemProps4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GE_HWUpgradeReq-template</Template>
  <TotalTime>59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GE_HWUpgradeReq</vt:lpstr>
    </vt:vector>
  </TitlesOfParts>
  <Company>Drag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and Software Upgrade Request</dc:title>
  <dc:creator>Annette Krause</dc:creator>
  <cp:lastModifiedBy>Kelly Muir</cp:lastModifiedBy>
  <cp:revision>13</cp:revision>
  <dcterms:created xsi:type="dcterms:W3CDTF">2021-06-22T00:38:00Z</dcterms:created>
  <dcterms:modified xsi:type="dcterms:W3CDTF">2024-08-01T23:49:00Z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0x0101008F4FD7308E87534CAA3F120311BCB359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MediaServiceImageTags">
    <vt:lpwstr/>
  </property>
</Properties>
</file>